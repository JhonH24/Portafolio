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D02ED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26F52E4" w14:textId="0AAE9500" w:rsidR="001B2ABD" w:rsidRPr="0059649E" w:rsidRDefault="00CB551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96DBAB" wp14:editId="656142DC">
                  <wp:extent cx="1447800" cy="2576826"/>
                  <wp:effectExtent l="171450" t="152400" r="133350" b="1670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43" cy="259221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CBA6F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6D0CC57" w14:textId="1170C4C8" w:rsidR="001B2ABD" w:rsidRPr="0059649E" w:rsidRDefault="00CE04E5" w:rsidP="001B2ABD">
            <w:pPr>
              <w:pStyle w:val="Ttulo"/>
            </w:pPr>
            <w:r>
              <w:t>jHON hERNANDEZ</w:t>
            </w:r>
          </w:p>
          <w:sdt>
            <w:sdtPr>
              <w:rPr>
                <w:spacing w:val="32"/>
                <w:w w:val="89"/>
              </w:rPr>
              <w:id w:val="2107002140"/>
              <w:placeholder>
                <w:docPart w:val="041E32D7EC5D427E9FC758C02504AD57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033BED15" w14:textId="77777777" w:rsidR="001B2ABD" w:rsidRPr="0059649E" w:rsidRDefault="001B2ABD" w:rsidP="001B2ABD">
                <w:pPr>
                  <w:pStyle w:val="Subttulo"/>
                </w:pPr>
                <w:r w:rsidRPr="009A09AC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9A09AC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</w:tr>
      <w:tr w:rsidR="001B2ABD" w:rsidRPr="009326F5" w14:paraId="68AC6CE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520A60322884B95989CE483BF7E81B1"/>
              </w:placeholder>
              <w:temporary/>
              <w:showingPlcHdr/>
              <w15:appearance w15:val="hidden"/>
            </w:sdtPr>
            <w:sdtContent>
              <w:p w14:paraId="64680EFB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5384C30C" w14:textId="77777777" w:rsidR="00CE04E5" w:rsidRDefault="00BA1A0E" w:rsidP="00BA1A0E">
            <w:r>
              <w:t xml:space="preserve">Hola, soy Jhon Hernandez. Desarrollador web con estudios en Argentina. </w:t>
            </w:r>
          </w:p>
          <w:p w14:paraId="2994F1AE" w14:textId="47466A7E" w:rsidR="00036450" w:rsidRPr="00C27474" w:rsidRDefault="00C27474" w:rsidP="00C27474">
            <w:r w:rsidRPr="00C27474">
              <w:t>Recién egresado de dos cursos de programación (JavaScript, Java), busco poder trabajar en una empresa que me permita desarrollar mis conocimientos y aptitudes en esa área, me encanta la tecnología y todo lo que podría llegar hacer en esta profesión ya que pienso capacitarme constantemente.</w:t>
            </w:r>
          </w:p>
          <w:sdt>
            <w:sdtPr>
              <w:id w:val="-1954003311"/>
              <w:placeholder>
                <w:docPart w:val="EB1C5FD5EEC448FAA0FC6F200D4655CF"/>
              </w:placeholder>
              <w:temporary/>
              <w:showingPlcHdr/>
              <w15:appearance w15:val="hidden"/>
            </w:sdtPr>
            <w:sdtContent>
              <w:p w14:paraId="52085A3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F5CE67472AEA45FD86909931341A3E4C"/>
              </w:placeholder>
              <w:temporary/>
              <w:showingPlcHdr/>
              <w15:appearance w15:val="hidden"/>
            </w:sdtPr>
            <w:sdtContent>
              <w:p w14:paraId="25796D5C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E652E8D" w14:textId="2DCCD9E7" w:rsidR="004D3011" w:rsidRPr="0059649E" w:rsidRDefault="00BA1A0E" w:rsidP="004D3011">
            <w:r>
              <w:t>1121696478</w:t>
            </w:r>
          </w:p>
          <w:p w14:paraId="4AB79FAE" w14:textId="77777777" w:rsidR="004D3011" w:rsidRPr="0059649E" w:rsidRDefault="004D3011" w:rsidP="004D3011"/>
          <w:p w14:paraId="0175A27E" w14:textId="562103BC" w:rsidR="004D3011" w:rsidRPr="0059649E" w:rsidRDefault="00CE04E5" w:rsidP="004D3011">
            <w:r>
              <w:t>GITHUB:</w:t>
            </w:r>
          </w:p>
          <w:p w14:paraId="18E76BCE" w14:textId="5F9B1F80" w:rsidR="004D3011" w:rsidRPr="0059649E" w:rsidRDefault="00BA1A0E" w:rsidP="004D3011">
            <w:r w:rsidRPr="00BA1A0E">
              <w:t>https://github.com/JhonH24</w:t>
            </w:r>
          </w:p>
          <w:p w14:paraId="011F81E0" w14:textId="77777777" w:rsidR="004D3011" w:rsidRPr="0059649E" w:rsidRDefault="004D3011" w:rsidP="004D3011"/>
          <w:sdt>
            <w:sdtPr>
              <w:id w:val="-240260293"/>
              <w:placeholder>
                <w:docPart w:val="1F68B985DE604E65BAC023435C8A0962"/>
              </w:placeholder>
              <w:temporary/>
              <w:showingPlcHdr/>
              <w15:appearance w15:val="hidden"/>
            </w:sdtPr>
            <w:sdtContent>
              <w:p w14:paraId="30C62AA8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D5F3AAC" w14:textId="798E19C6" w:rsidR="00036450" w:rsidRPr="009A09AC" w:rsidRDefault="00BA1A0E" w:rsidP="004D3011">
            <w:pPr>
              <w:rPr>
                <w:rStyle w:val="Hipervnculo"/>
                <w:szCs w:val="18"/>
              </w:rPr>
            </w:pPr>
            <w:r>
              <w:t>Jhonh0807@gmail.com</w:t>
            </w:r>
          </w:p>
          <w:p w14:paraId="095AB8B2" w14:textId="77777777" w:rsidR="004142CD" w:rsidRPr="0059649E" w:rsidRDefault="004142CD" w:rsidP="004142CD"/>
          <w:p w14:paraId="26D956EF" w14:textId="45B4842E" w:rsidR="00CE04E5" w:rsidRDefault="00CE04E5" w:rsidP="00CE04E5">
            <w:r>
              <w:t>Dirección:</w:t>
            </w:r>
          </w:p>
          <w:p w14:paraId="4F35EA8B" w14:textId="32F03F2E" w:rsidR="004D3011" w:rsidRPr="0059649E" w:rsidRDefault="00CE04E5" w:rsidP="004D3011">
            <w:r>
              <w:t>Goncalves Dias 885 Barracas CABA</w:t>
            </w:r>
          </w:p>
        </w:tc>
        <w:tc>
          <w:tcPr>
            <w:tcW w:w="720" w:type="dxa"/>
          </w:tcPr>
          <w:p w14:paraId="6273B9C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3DA1825CC854ED6BEE996C205290DCE"/>
              </w:placeholder>
              <w:temporary/>
              <w:showingPlcHdr/>
              <w15:appearance w15:val="hidden"/>
            </w:sdtPr>
            <w:sdtContent>
              <w:p w14:paraId="0CAAD49F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0AB9CA0" w14:textId="3C3E6020" w:rsidR="00036450" w:rsidRPr="00AB0FFA" w:rsidRDefault="00CE04E5" w:rsidP="00B359E4">
            <w:pPr>
              <w:pStyle w:val="Ttulo4"/>
              <w:rPr>
                <w:sz w:val="20"/>
                <w:szCs w:val="20"/>
              </w:rPr>
            </w:pPr>
            <w:r w:rsidRPr="00AB0FFA">
              <w:rPr>
                <w:sz w:val="20"/>
                <w:szCs w:val="20"/>
              </w:rPr>
              <w:t>Centro de Formación Profesional °2 PROGRAMADOR</w:t>
            </w:r>
          </w:p>
          <w:p w14:paraId="22A456D5" w14:textId="69DD4DBD" w:rsidR="00036450" w:rsidRDefault="00CE04E5" w:rsidP="00B359E4">
            <w:pPr>
              <w:pStyle w:val="Fecha"/>
            </w:pPr>
            <w:r>
              <w:t>Marzo 2022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2022</w:t>
            </w:r>
          </w:p>
          <w:p w14:paraId="69FC37C8" w14:textId="77777777" w:rsidR="00CE04E5" w:rsidRPr="00CE04E5" w:rsidRDefault="00CE04E5" w:rsidP="00CE04E5"/>
          <w:p w14:paraId="15A3DF68" w14:textId="35E85BE1" w:rsidR="00CC0C6D" w:rsidRPr="00CE04E5" w:rsidRDefault="00CE04E5" w:rsidP="00CC0C6D">
            <w:r w:rsidRPr="00CE04E5">
              <w:rPr>
                <w:color w:val="26221E"/>
              </w:rPr>
              <w:t>Escribir, testear, depurar y mantener el código de programación en el marco de un equipo de trabajo o en forma individual bajo supervisión; escribir programas de acuerdo a las especificaciones formales dadas por los analistas de sistemas; transformar el diseño en instrucciones concretas que pueden ejecutarse en la computadora.</w:t>
            </w:r>
            <w:r w:rsidR="00CC0C6D" w:rsidRPr="00CE04E5">
              <w:rPr>
                <w:lang w:bidi="es-ES"/>
              </w:rPr>
              <w:t xml:space="preserve"> </w:t>
            </w:r>
          </w:p>
          <w:p w14:paraId="4ABE4AD5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0149B41C" w14:textId="6C3F2918" w:rsidR="00036450" w:rsidRPr="00AB0FFA" w:rsidRDefault="00CE04E5" w:rsidP="00B359E4">
            <w:pPr>
              <w:pStyle w:val="Ttulo4"/>
              <w:rPr>
                <w:sz w:val="20"/>
                <w:szCs w:val="20"/>
              </w:rPr>
            </w:pPr>
            <w:proofErr w:type="spellStart"/>
            <w:r w:rsidRPr="00AB0FFA">
              <w:rPr>
                <w:sz w:val="20"/>
                <w:szCs w:val="20"/>
              </w:rPr>
              <w:t>Bootcamp</w:t>
            </w:r>
            <w:proofErr w:type="spellEnd"/>
            <w:r w:rsidRPr="00AB0FFA">
              <w:rPr>
                <w:sz w:val="20"/>
                <w:szCs w:val="20"/>
              </w:rPr>
              <w:t xml:space="preserve"> </w:t>
            </w:r>
            <w:r w:rsidR="00F86A68">
              <w:rPr>
                <w:sz w:val="20"/>
                <w:szCs w:val="20"/>
              </w:rPr>
              <w:t xml:space="preserve">Full </w:t>
            </w:r>
            <w:proofErr w:type="spellStart"/>
            <w:r w:rsidR="00F86A68">
              <w:rPr>
                <w:sz w:val="20"/>
                <w:szCs w:val="20"/>
              </w:rPr>
              <w:t>Stack</w:t>
            </w:r>
            <w:proofErr w:type="spellEnd"/>
            <w:r w:rsidRPr="00AB0FFA">
              <w:rPr>
                <w:sz w:val="20"/>
                <w:szCs w:val="20"/>
              </w:rPr>
              <w:t xml:space="preserve"> JAVA</w:t>
            </w:r>
            <w:r w:rsidR="009326F5">
              <w:rPr>
                <w:sz w:val="20"/>
                <w:szCs w:val="20"/>
              </w:rPr>
              <w:t xml:space="preserve"> Codo a Codo 4.0</w:t>
            </w:r>
          </w:p>
          <w:p w14:paraId="038F4AC7" w14:textId="433E7127" w:rsidR="00036450" w:rsidRDefault="00CE04E5" w:rsidP="00B359E4">
            <w:pPr>
              <w:pStyle w:val="Fecha"/>
            </w:pPr>
            <w:r>
              <w:t>Agosto 2022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2022</w:t>
            </w:r>
          </w:p>
          <w:p w14:paraId="4D87B2A5" w14:textId="77777777" w:rsidR="00CE04E5" w:rsidRPr="00CE04E5" w:rsidRDefault="00CE04E5" w:rsidP="00CE04E5"/>
          <w:p w14:paraId="2B34550A" w14:textId="03392B4A" w:rsidR="001424E5" w:rsidRPr="00360BEE" w:rsidRDefault="00CE04E5" w:rsidP="001424E5">
            <w:pPr>
              <w:rPr>
                <w:u w:val="single"/>
              </w:rPr>
            </w:pPr>
            <w:r>
              <w:t>Desarrollo orientado a objetos con integración de base de datos. Además de crear sitios web dinámicos con HTML, CSS y JavaScript, y a trabajar con base de datos para luego integrar Front-end y Back-end mediante la tecnología Java.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11AF2E12" w14:textId="77777777" w:rsidR="004142CD" w:rsidRPr="009326F5" w:rsidRDefault="004142CD" w:rsidP="00036450">
            <w:pPr>
              <w:rPr>
                <w:u w:val="single"/>
              </w:rPr>
            </w:pPr>
          </w:p>
          <w:sdt>
            <w:sdtPr>
              <w:id w:val="1001553383"/>
              <w:placeholder>
                <w:docPart w:val="2A7924248AD14F629F474EE81DFDFC1F"/>
              </w:placeholder>
              <w:temporary/>
              <w:showingPlcHdr/>
              <w15:appearance w15:val="hidden"/>
            </w:sdtPr>
            <w:sdtContent>
              <w:p w14:paraId="08871D08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2716561" w14:textId="5E8A36B9" w:rsidR="00036450" w:rsidRPr="00AB0FFA" w:rsidRDefault="003E775A" w:rsidP="00B359E4">
            <w:pPr>
              <w:pStyle w:val="Ttulo4"/>
              <w:rPr>
                <w:bCs/>
                <w:sz w:val="20"/>
                <w:szCs w:val="20"/>
              </w:rPr>
            </w:pPr>
            <w:r w:rsidRPr="00AB0FFA">
              <w:rPr>
                <w:sz w:val="20"/>
                <w:szCs w:val="20"/>
              </w:rPr>
              <w:t>Aegis Argentina SA</w:t>
            </w:r>
            <w:r w:rsidR="00036450" w:rsidRPr="00AB0FFA">
              <w:rPr>
                <w:sz w:val="20"/>
                <w:szCs w:val="20"/>
                <w:lang w:bidi="es-ES"/>
              </w:rPr>
              <w:t xml:space="preserve"> </w:t>
            </w:r>
            <w:r w:rsidRPr="00AB0FFA">
              <w:rPr>
                <w:sz w:val="20"/>
                <w:szCs w:val="20"/>
              </w:rPr>
              <w:t>Soporte Técnico Telefónico</w:t>
            </w:r>
          </w:p>
          <w:p w14:paraId="134B158B" w14:textId="2125801D" w:rsidR="00036450" w:rsidRPr="0059649E" w:rsidRDefault="003E775A" w:rsidP="00B359E4">
            <w:pPr>
              <w:pStyle w:val="Fecha"/>
            </w:pPr>
            <w:r>
              <w:t>Septiembre 2020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proofErr w:type="gramStart"/>
            <w:r>
              <w:t>Marzo</w:t>
            </w:r>
            <w:proofErr w:type="gramEnd"/>
            <w:r>
              <w:t xml:space="preserve"> 2021</w:t>
            </w:r>
          </w:p>
          <w:p w14:paraId="36DEA887" w14:textId="77777777" w:rsidR="003E775A" w:rsidRPr="006F0ED1" w:rsidRDefault="003E775A" w:rsidP="003E775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18"/>
                <w:lang w:eastAsia="es-AR"/>
              </w:rPr>
            </w:pPr>
            <w:r w:rsidRPr="006F0ED1">
              <w:rPr>
                <w:rFonts w:eastAsia="Times New Roman" w:cs="Times New Roman"/>
                <w:szCs w:val="18"/>
                <w:lang w:eastAsia="es-AR"/>
              </w:rPr>
              <w:t>Manejo de CRM</w:t>
            </w:r>
          </w:p>
          <w:p w14:paraId="16F40BA7" w14:textId="77777777" w:rsidR="003E775A" w:rsidRPr="006F0ED1" w:rsidRDefault="003E775A" w:rsidP="003E775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18"/>
                <w:lang w:eastAsia="es-AR"/>
              </w:rPr>
            </w:pPr>
            <w:r w:rsidRPr="006F0ED1">
              <w:rPr>
                <w:rFonts w:eastAsia="Times New Roman" w:cs="Times New Roman"/>
                <w:szCs w:val="18"/>
                <w:lang w:eastAsia="es-AR"/>
              </w:rPr>
              <w:t>Brindar soporte de primer nivel (HFC-CATV) de no resolver caso derivo a los especialistas.</w:t>
            </w:r>
          </w:p>
          <w:p w14:paraId="2B6FB985" w14:textId="77777777" w:rsidR="003E775A" w:rsidRPr="006F0ED1" w:rsidRDefault="003E775A" w:rsidP="003E775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18"/>
                <w:lang w:eastAsia="es-AR"/>
              </w:rPr>
            </w:pPr>
            <w:r w:rsidRPr="006F0ED1">
              <w:rPr>
                <w:rFonts w:eastAsia="Times New Roman" w:cs="Times New Roman"/>
                <w:szCs w:val="18"/>
                <w:lang w:eastAsia="es-AR"/>
              </w:rPr>
              <w:t>Ajuste de facturación por problemas técnicos</w:t>
            </w:r>
          </w:p>
          <w:p w14:paraId="6D4184AD" w14:textId="60323319" w:rsidR="004D3011" w:rsidRPr="00AB0FFA" w:rsidRDefault="003E775A" w:rsidP="0003645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18"/>
                <w:lang w:eastAsia="es-AR"/>
              </w:rPr>
            </w:pPr>
            <w:r w:rsidRPr="006F0ED1">
              <w:rPr>
                <w:rFonts w:eastAsia="Times New Roman" w:cs="Times New Roman"/>
                <w:szCs w:val="18"/>
                <w:lang w:eastAsia="es-AR"/>
              </w:rPr>
              <w:t>Coordinar cronograma de los técnicos de calle</w:t>
            </w:r>
          </w:p>
          <w:p w14:paraId="058BD4D7" w14:textId="5DC5CD25" w:rsidR="00036450" w:rsidRPr="0059649E" w:rsidRDefault="003E775A" w:rsidP="00036450">
            <w:pPr>
              <w:pStyle w:val="Ttulo2"/>
            </w:pPr>
            <w:r>
              <w:t>HABILIDADES</w:t>
            </w:r>
          </w:p>
          <w:p w14:paraId="6070F679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46E13957" wp14:editId="5F91641A">
                  <wp:extent cx="4128135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39DAB7CE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968C" w14:textId="77777777" w:rsidR="00890D94" w:rsidRDefault="00890D94" w:rsidP="000C45FF">
      <w:r>
        <w:separator/>
      </w:r>
    </w:p>
  </w:endnote>
  <w:endnote w:type="continuationSeparator" w:id="0">
    <w:p w14:paraId="30F8411F" w14:textId="77777777" w:rsidR="00890D94" w:rsidRDefault="00890D9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4A86" w14:textId="77777777" w:rsidR="00890D94" w:rsidRDefault="00890D94" w:rsidP="000C45FF">
      <w:r>
        <w:separator/>
      </w:r>
    </w:p>
  </w:footnote>
  <w:footnote w:type="continuationSeparator" w:id="0">
    <w:p w14:paraId="146BCE62" w14:textId="77777777" w:rsidR="00890D94" w:rsidRDefault="00890D9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03A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E580AE2" wp14:editId="02A65CB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221A5E"/>
    <w:multiLevelType w:val="hybridMultilevel"/>
    <w:tmpl w:val="6A2A4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6183"/>
    <w:multiLevelType w:val="multilevel"/>
    <w:tmpl w:val="41B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27309206">
    <w:abstractNumId w:val="10"/>
  </w:num>
  <w:num w:numId="2" w16cid:durableId="1289970940">
    <w:abstractNumId w:val="11"/>
  </w:num>
  <w:num w:numId="3" w16cid:durableId="1172063284">
    <w:abstractNumId w:val="8"/>
  </w:num>
  <w:num w:numId="4" w16cid:durableId="59443581">
    <w:abstractNumId w:val="3"/>
  </w:num>
  <w:num w:numId="5" w16cid:durableId="1153257548">
    <w:abstractNumId w:val="2"/>
  </w:num>
  <w:num w:numId="6" w16cid:durableId="196698667">
    <w:abstractNumId w:val="1"/>
  </w:num>
  <w:num w:numId="7" w16cid:durableId="1316838978">
    <w:abstractNumId w:val="0"/>
  </w:num>
  <w:num w:numId="8" w16cid:durableId="1100878525">
    <w:abstractNumId w:val="9"/>
  </w:num>
  <w:num w:numId="9" w16cid:durableId="692150467">
    <w:abstractNumId w:val="7"/>
  </w:num>
  <w:num w:numId="10" w16cid:durableId="2082287479">
    <w:abstractNumId w:val="6"/>
  </w:num>
  <w:num w:numId="11" w16cid:durableId="1878161872">
    <w:abstractNumId w:val="5"/>
  </w:num>
  <w:num w:numId="12" w16cid:durableId="883324229">
    <w:abstractNumId w:val="4"/>
  </w:num>
  <w:num w:numId="13" w16cid:durableId="1597638561">
    <w:abstractNumId w:val="14"/>
  </w:num>
  <w:num w:numId="14" w16cid:durableId="1814714281">
    <w:abstractNumId w:val="12"/>
  </w:num>
  <w:num w:numId="15" w16cid:durableId="7704423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0E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3951"/>
    <w:rsid w:val="002559EC"/>
    <w:rsid w:val="00256CF7"/>
    <w:rsid w:val="00281FD5"/>
    <w:rsid w:val="002C1082"/>
    <w:rsid w:val="002D3CA3"/>
    <w:rsid w:val="0030481B"/>
    <w:rsid w:val="003156FC"/>
    <w:rsid w:val="003254B5"/>
    <w:rsid w:val="00360BEE"/>
    <w:rsid w:val="0037121F"/>
    <w:rsid w:val="003A6B7D"/>
    <w:rsid w:val="003B06CA"/>
    <w:rsid w:val="003E775A"/>
    <w:rsid w:val="004071FC"/>
    <w:rsid w:val="004142CD"/>
    <w:rsid w:val="00445947"/>
    <w:rsid w:val="004561E8"/>
    <w:rsid w:val="00476318"/>
    <w:rsid w:val="004813B3"/>
    <w:rsid w:val="00496591"/>
    <w:rsid w:val="004A0313"/>
    <w:rsid w:val="004C63E4"/>
    <w:rsid w:val="004D3011"/>
    <w:rsid w:val="005262AC"/>
    <w:rsid w:val="0059649E"/>
    <w:rsid w:val="005E2611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90D94"/>
    <w:rsid w:val="009260CD"/>
    <w:rsid w:val="009326F5"/>
    <w:rsid w:val="00952C25"/>
    <w:rsid w:val="009A09AC"/>
    <w:rsid w:val="00A2118D"/>
    <w:rsid w:val="00A86805"/>
    <w:rsid w:val="00AB0FFA"/>
    <w:rsid w:val="00AD76E2"/>
    <w:rsid w:val="00B20152"/>
    <w:rsid w:val="00B359E4"/>
    <w:rsid w:val="00B57D98"/>
    <w:rsid w:val="00B70850"/>
    <w:rsid w:val="00BA1A0E"/>
    <w:rsid w:val="00C066B6"/>
    <w:rsid w:val="00C27474"/>
    <w:rsid w:val="00C37BA1"/>
    <w:rsid w:val="00C4674C"/>
    <w:rsid w:val="00C506CF"/>
    <w:rsid w:val="00C72BED"/>
    <w:rsid w:val="00C9578B"/>
    <w:rsid w:val="00CB0055"/>
    <w:rsid w:val="00CB5515"/>
    <w:rsid w:val="00CC0C6D"/>
    <w:rsid w:val="00CE04E5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75E3C"/>
    <w:rsid w:val="00EE4C8D"/>
    <w:rsid w:val="00F60274"/>
    <w:rsid w:val="00F77FB9"/>
    <w:rsid w:val="00F86A68"/>
    <w:rsid w:val="00F94526"/>
    <w:rsid w:val="00FA74D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0DD1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</c:v>
                </c:pt>
                <c:pt idx="1">
                  <c:v>React.js</c:v>
                </c:pt>
                <c:pt idx="2">
                  <c:v>Booststrap</c:v>
                </c:pt>
                <c:pt idx="3">
                  <c:v>MYSQL</c:v>
                </c:pt>
                <c:pt idx="4">
                  <c:v>Javascript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0.5</c:v>
                </c:pt>
                <c:pt idx="2">
                  <c:v>0.8</c:v>
                </c:pt>
                <c:pt idx="3">
                  <c:v>0.9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1E32D7EC5D427E9FC758C02504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B7ED-8AA9-4C6B-B391-64D3FAE2862D}"/>
      </w:docPartPr>
      <w:docPartBody>
        <w:p w:rsidR="00DE12F0" w:rsidRDefault="00000000">
          <w:pPr>
            <w:pStyle w:val="041E32D7EC5D427E9FC758C02504AD57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2520A60322884B95989CE483BF7E8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C837A-21C6-4409-BE89-7FE2A1AB9CF3}"/>
      </w:docPartPr>
      <w:docPartBody>
        <w:p w:rsidR="00DE12F0" w:rsidRDefault="00000000">
          <w:pPr>
            <w:pStyle w:val="2520A60322884B95989CE483BF7E81B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EB1C5FD5EEC448FAA0FC6F200D46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AB55A-B6E9-4564-A0A5-3D67029AB88F}"/>
      </w:docPartPr>
      <w:docPartBody>
        <w:p w:rsidR="00DE12F0" w:rsidRDefault="00000000">
          <w:pPr>
            <w:pStyle w:val="EB1C5FD5EEC448FAA0FC6F200D4655C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F5CE67472AEA45FD86909931341A3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77104-6EAE-4457-9AA1-022B8B02FB6B}"/>
      </w:docPartPr>
      <w:docPartBody>
        <w:p w:rsidR="00DE12F0" w:rsidRDefault="00000000">
          <w:pPr>
            <w:pStyle w:val="F5CE67472AEA45FD86909931341A3E4C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1F68B985DE604E65BAC023435C8A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1B7CD-5908-4923-B9E7-D0E52C86F347}"/>
      </w:docPartPr>
      <w:docPartBody>
        <w:p w:rsidR="00DE12F0" w:rsidRDefault="00000000">
          <w:pPr>
            <w:pStyle w:val="1F68B985DE604E65BAC023435C8A096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3DA1825CC854ED6BEE996C205290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51BC-EDE9-4915-ACBA-791C90940971}"/>
      </w:docPartPr>
      <w:docPartBody>
        <w:p w:rsidR="00DE12F0" w:rsidRDefault="00000000">
          <w:pPr>
            <w:pStyle w:val="73DA1825CC854ED6BEE996C205290DC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2A7924248AD14F629F474EE81DFDF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5FE6C-A91F-4692-A159-2AEB506F40CA}"/>
      </w:docPartPr>
      <w:docPartBody>
        <w:p w:rsidR="00DE12F0" w:rsidRDefault="00000000">
          <w:pPr>
            <w:pStyle w:val="2A7924248AD14F629F474EE81DFDFC1F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60"/>
    <w:rsid w:val="001B56AA"/>
    <w:rsid w:val="002B5213"/>
    <w:rsid w:val="005039CA"/>
    <w:rsid w:val="00641F60"/>
    <w:rsid w:val="007A0CA2"/>
    <w:rsid w:val="00DE12F0"/>
    <w:rsid w:val="00E0463F"/>
    <w:rsid w:val="00E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1E32D7EC5D427E9FC758C02504AD57">
    <w:name w:val="041E32D7EC5D427E9FC758C02504AD57"/>
  </w:style>
  <w:style w:type="paragraph" w:customStyle="1" w:styleId="2520A60322884B95989CE483BF7E81B1">
    <w:name w:val="2520A60322884B95989CE483BF7E81B1"/>
  </w:style>
  <w:style w:type="paragraph" w:customStyle="1" w:styleId="EB1C5FD5EEC448FAA0FC6F200D4655CF">
    <w:name w:val="EB1C5FD5EEC448FAA0FC6F200D4655CF"/>
  </w:style>
  <w:style w:type="paragraph" w:customStyle="1" w:styleId="F5CE67472AEA45FD86909931341A3E4C">
    <w:name w:val="F5CE67472AEA45FD86909931341A3E4C"/>
  </w:style>
  <w:style w:type="paragraph" w:customStyle="1" w:styleId="1F68B985DE604E65BAC023435C8A0962">
    <w:name w:val="1F68B985DE604E65BAC023435C8A096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3DA1825CC854ED6BEE996C205290DCE">
    <w:name w:val="73DA1825CC854ED6BEE996C205290DCE"/>
  </w:style>
  <w:style w:type="paragraph" w:customStyle="1" w:styleId="2A7924248AD14F629F474EE81DFDFC1F">
    <w:name w:val="2A7924248AD14F629F474EE81DFDFC1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15EE83-8CC4-4B2B-80EA-D958DEF3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2022-11-25T15:56:00Z</dcterms:created>
  <dcterms:modified xsi:type="dcterms:W3CDTF">2022-12-01T16:04:00Z</dcterms:modified>
</cp:coreProperties>
</file>